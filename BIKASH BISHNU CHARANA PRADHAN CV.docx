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5"/>
        <w:gridCol w:w="3098"/>
        <w:gridCol w:w="3187"/>
      </w:tblGrid>
      <w:tr w:rsidR="00F316AD" w:rsidRPr="001700F2" w14:paraId="22EC8C0E" w14:textId="77777777" w:rsidTr="003C6B2F">
        <w:trPr>
          <w:trHeight w:val="1272"/>
        </w:trPr>
        <w:tc>
          <w:tcPr>
            <w:tcW w:w="9180" w:type="dxa"/>
            <w:gridSpan w:val="3"/>
            <w:tcBorders>
              <w:top w:val="single" w:sz="24" w:space="0" w:color="BF9268" w:themeColor="accent2"/>
              <w:left w:val="single" w:sz="24" w:space="0" w:color="BF9268" w:themeColor="accent2"/>
              <w:bottom w:val="single" w:sz="24" w:space="0" w:color="BF9268" w:themeColor="accent2"/>
              <w:right w:val="single" w:sz="24" w:space="0" w:color="BF9268" w:themeColor="accent2"/>
            </w:tcBorders>
            <w:shd w:val="clear" w:color="auto" w:fill="FFFFFF" w:themeFill="background1"/>
          </w:tcPr>
          <w:p w14:paraId="1CC7AE41" w14:textId="3374A6DE" w:rsidR="00444584" w:rsidRPr="00444584" w:rsidRDefault="00444584" w:rsidP="00444584">
            <w:pPr>
              <w:rPr>
                <w:rStyle w:val="Accent"/>
                <w:sz w:val="40"/>
                <w:szCs w:val="40"/>
              </w:rPr>
            </w:pPr>
            <w:r>
              <w:rPr>
                <w:rStyle w:val="Accent"/>
                <w:sz w:val="40"/>
                <w:szCs w:val="40"/>
              </w:rPr>
              <w:t>BIKASH BISHNU CHARANA PRADHAN</w:t>
            </w:r>
          </w:p>
          <w:p w14:paraId="72F65C67" w14:textId="77777777" w:rsidR="00F316AD" w:rsidRDefault="00444584" w:rsidP="00444584">
            <w:pPr>
              <w:pStyle w:val="Text"/>
              <w:jc w:val="center"/>
              <w:rPr>
                <w:sz w:val="24"/>
                <w:szCs w:val="32"/>
              </w:rPr>
            </w:pPr>
            <w:r w:rsidRPr="00444584">
              <w:rPr>
                <w:sz w:val="24"/>
                <w:szCs w:val="32"/>
              </w:rPr>
              <w:t>FRESHER(FIRE FIGHTER)</w:t>
            </w:r>
          </w:p>
          <w:p w14:paraId="2E739374" w14:textId="2F5E3585" w:rsidR="00F40CD4" w:rsidRPr="00F40CD4" w:rsidRDefault="00F40CD4" w:rsidP="00F40CD4">
            <w:pPr>
              <w:tabs>
                <w:tab w:val="left" w:pos="3096"/>
              </w:tabs>
            </w:pPr>
            <w:r>
              <w:tab/>
              <w:t xml:space="preserve">DATA ANALYTICS </w:t>
            </w:r>
          </w:p>
        </w:tc>
      </w:tr>
      <w:tr w:rsidR="005F3DD7" w:rsidRPr="001700F2" w14:paraId="51B6EBB4" w14:textId="77777777" w:rsidTr="003C6B2F">
        <w:trPr>
          <w:trHeight w:val="723"/>
        </w:trPr>
        <w:tc>
          <w:tcPr>
            <w:tcW w:w="2895" w:type="dxa"/>
            <w:tcBorders>
              <w:top w:val="single" w:sz="24" w:space="0" w:color="BF9268" w:themeColor="accent2"/>
            </w:tcBorders>
            <w:vAlign w:val="center"/>
          </w:tcPr>
          <w:p w14:paraId="6F6B6E7E" w14:textId="77777777" w:rsidR="00444584" w:rsidRPr="00444584" w:rsidRDefault="00444584" w:rsidP="00D20DA9">
            <w:pPr>
              <w:jc w:val="center"/>
              <w:rPr>
                <w14:textOutline w14:w="9525" w14:cap="rnd" w14:cmpd="sng" w14:algn="ctr">
                  <w14:solidFill>
                    <w14:schemeClr w14:val="tx2"/>
                  </w14:solidFill>
                  <w14:prstDash w14:val="solid"/>
                  <w14:bevel/>
                </w14:textOutline>
              </w:rPr>
            </w:pPr>
            <w:r w:rsidRPr="00444584">
              <w:rPr>
                <w14:textOutline w14:w="9525" w14:cap="rnd" w14:cmpd="sng" w14:algn="ctr">
                  <w14:solidFill>
                    <w14:schemeClr w14:val="tx2"/>
                  </w14:solidFill>
                  <w14:prstDash w14:val="solid"/>
                  <w14:bevel/>
                </w14:textOutline>
              </w:rPr>
              <w:t>ADDRESH:</w:t>
            </w:r>
          </w:p>
          <w:p w14:paraId="338F3B5C" w14:textId="75523FED" w:rsidR="00F316AD" w:rsidRDefault="00444584" w:rsidP="00D20DA9">
            <w:pPr>
              <w:jc w:val="center"/>
            </w:pPr>
            <w:r>
              <w:t>Apexa nagar ,pandesara</w:t>
            </w:r>
          </w:p>
          <w:p w14:paraId="4E60394B" w14:textId="3F95F9C4" w:rsidR="00444584" w:rsidRDefault="00444584" w:rsidP="00D20DA9">
            <w:pPr>
              <w:jc w:val="center"/>
            </w:pPr>
            <w:r>
              <w:t>Surat ,Gujrat</w:t>
            </w:r>
          </w:p>
          <w:p w14:paraId="67C5B06D" w14:textId="2E8FFEDD" w:rsidR="00444584" w:rsidRPr="001700F2" w:rsidRDefault="00444584" w:rsidP="00D20DA9">
            <w:pPr>
              <w:jc w:val="center"/>
            </w:pPr>
            <w:r>
              <w:t>Pin code:394221</w:t>
            </w:r>
          </w:p>
        </w:tc>
        <w:tc>
          <w:tcPr>
            <w:tcW w:w="3098" w:type="dxa"/>
            <w:tcBorders>
              <w:top w:val="single" w:sz="24" w:space="0" w:color="BF9268" w:themeColor="accent2"/>
            </w:tcBorders>
            <w:vAlign w:val="center"/>
          </w:tcPr>
          <w:p w14:paraId="60A13D3E" w14:textId="77777777" w:rsidR="00444584" w:rsidRPr="00444584" w:rsidRDefault="00444584" w:rsidP="00D20DA9">
            <w:pPr>
              <w:jc w:val="center"/>
              <w:rPr>
                <w14:textOutline w14:w="9525" w14:cap="rnd" w14:cmpd="sng" w14:algn="ctr">
                  <w14:solidFill>
                    <w14:schemeClr w14:val="accent2">
                      <w14:lumMod w14:val="75000"/>
                    </w14:schemeClr>
                  </w14:solidFill>
                  <w14:prstDash w14:val="solid"/>
                  <w14:bevel/>
                </w14:textOutline>
              </w:rPr>
            </w:pPr>
            <w:r w:rsidRPr="00444584">
              <w:rPr>
                <w14:textOutline w14:w="9525" w14:cap="rnd" w14:cmpd="sng" w14:algn="ctr">
                  <w14:solidFill>
                    <w14:schemeClr w14:val="accent2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CONTACT :</w:t>
            </w:r>
          </w:p>
          <w:p w14:paraId="46647E4D" w14:textId="09677286" w:rsidR="00F316AD" w:rsidRDefault="00444584" w:rsidP="00D20DA9">
            <w:pPr>
              <w:jc w:val="center"/>
            </w:pPr>
            <w:r>
              <w:t>6354039551</w:t>
            </w:r>
          </w:p>
          <w:p w14:paraId="260E4068" w14:textId="17B47C43" w:rsidR="00444584" w:rsidRPr="001700F2" w:rsidRDefault="00444584" w:rsidP="00D20DA9">
            <w:pPr>
              <w:jc w:val="center"/>
            </w:pPr>
            <w:r>
              <w:t>7048899583</w:t>
            </w:r>
          </w:p>
        </w:tc>
        <w:tc>
          <w:tcPr>
            <w:tcW w:w="3186" w:type="dxa"/>
            <w:tcBorders>
              <w:top w:val="single" w:sz="24" w:space="0" w:color="BF9268" w:themeColor="accent2"/>
            </w:tcBorders>
            <w:vAlign w:val="center"/>
          </w:tcPr>
          <w:p w14:paraId="2C8CC4E4" w14:textId="3037CD54" w:rsidR="00444584" w:rsidRPr="00444584" w:rsidRDefault="00444584" w:rsidP="00444584">
            <w:pPr>
              <w:rPr>
                <w14:textOutline w14:w="9525" w14:cap="rnd" w14:cmpd="sng" w14:algn="ctr">
                  <w14:solidFill>
                    <w14:schemeClr w14:val="accent4">
                      <w14:lumMod w14:val="75000"/>
                    </w14:schemeClr>
                  </w14:solidFill>
                  <w14:prstDash w14:val="solid"/>
                  <w14:bevel/>
                </w14:textOutline>
              </w:rPr>
            </w:pPr>
            <w:r w:rsidRPr="00444584">
              <w:rPr>
                <w14:textOutline w14:w="9525" w14:cap="rnd" w14:cmpd="sng" w14:algn="ctr">
                  <w14:solidFill>
                    <w14:schemeClr w14:val="accent4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Email:</w:t>
            </w:r>
          </w:p>
          <w:p w14:paraId="2EE255D8" w14:textId="3B740433" w:rsidR="00F316AD" w:rsidRPr="00444584" w:rsidRDefault="003C053E" w:rsidP="004445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</w:t>
            </w:r>
            <w:r w:rsidR="00915088">
              <w:rPr>
                <w:sz w:val="22"/>
                <w:szCs w:val="22"/>
              </w:rPr>
              <w:t>ikash12051999</w:t>
            </w:r>
            <w:r w:rsidR="00444584" w:rsidRPr="00444584">
              <w:rPr>
                <w:sz w:val="22"/>
                <w:szCs w:val="22"/>
              </w:rPr>
              <w:t>@gmail.com</w:t>
            </w:r>
          </w:p>
          <w:p w14:paraId="525CF5E5" w14:textId="11001123" w:rsidR="00444584" w:rsidRPr="00444584" w:rsidRDefault="00444584" w:rsidP="00444584">
            <w:pPr>
              <w:rPr>
                <w14:textOutline w14:w="9525" w14:cap="rnd" w14:cmpd="sng" w14:algn="ctr">
                  <w14:solidFill>
                    <w14:schemeClr w14:val="accent2">
                      <w14:lumMod w14:val="75000"/>
                    </w14:schemeClr>
                  </w14:solidFill>
                  <w14:prstDash w14:val="solid"/>
                  <w14:bevel/>
                </w14:textOutline>
              </w:rPr>
            </w:pPr>
            <w:r w:rsidRPr="00444584">
              <w:rPr>
                <w14:textOutline w14:w="9525" w14:cap="rnd" w14:cmpd="sng" w14:algn="ctr">
                  <w14:solidFill>
                    <w14:schemeClr w14:val="accent2">
                      <w14:lumMod w14:val="75000"/>
                    </w14:schemeClr>
                  </w14:solidFill>
                  <w14:prstDash w14:val="solid"/>
                  <w14:bevel/>
                </w14:textOutline>
              </w:rPr>
              <w:t>LinkedIn:</w:t>
            </w:r>
          </w:p>
          <w:p w14:paraId="0BC9A476" w14:textId="53522270" w:rsidR="00444584" w:rsidRPr="00444584" w:rsidRDefault="00444584" w:rsidP="00444584">
            <w:pPr>
              <w:rPr>
                <w:sz w:val="22"/>
                <w:szCs w:val="22"/>
              </w:rPr>
            </w:pPr>
            <w:r w:rsidRPr="00444584">
              <w:rPr>
                <w:sz w:val="22"/>
                <w:szCs w:val="22"/>
              </w:rPr>
              <w:t>linkedin.com/in/bikash-pradhan-1314ba205</w:t>
            </w:r>
          </w:p>
        </w:tc>
      </w:tr>
      <w:tr w:rsidR="005F3DD7" w:rsidRPr="001700F2" w14:paraId="7D9C3E16" w14:textId="77777777" w:rsidTr="003C6B2F">
        <w:trPr>
          <w:trHeight w:val="206"/>
        </w:trPr>
        <w:tc>
          <w:tcPr>
            <w:tcW w:w="2895" w:type="dxa"/>
            <w:tcBorders>
              <w:bottom w:val="single" w:sz="18" w:space="0" w:color="BF9268" w:themeColor="accent2"/>
            </w:tcBorders>
          </w:tcPr>
          <w:p w14:paraId="717D3201" w14:textId="77777777" w:rsidR="00CD50FD" w:rsidRPr="001700F2" w:rsidRDefault="00CD50FD" w:rsidP="00CD50FD"/>
        </w:tc>
        <w:tc>
          <w:tcPr>
            <w:tcW w:w="3098" w:type="dxa"/>
            <w:vMerge w:val="restart"/>
            <w:shd w:val="clear" w:color="auto" w:fill="303848" w:themeFill="accent1"/>
            <w:vAlign w:val="center"/>
          </w:tcPr>
          <w:p w14:paraId="6AF4337E" w14:textId="77777777" w:rsidR="00CD50FD" w:rsidRPr="001700F2" w:rsidRDefault="00000000" w:rsidP="00D20DA9">
            <w:pPr>
              <w:pStyle w:val="Heading1"/>
            </w:pPr>
            <w:sdt>
              <w:sdtPr>
                <w:id w:val="1460613821"/>
                <w:placeholder>
                  <w:docPart w:val="9A90E5D25D3443768ED21F84D8C347FA"/>
                </w:placeholder>
                <w:temporary/>
                <w:showingPlcHdr/>
                <w15:appearance w15:val="hidden"/>
                <w:text/>
              </w:sdtPr>
              <w:sdtContent>
                <w:r w:rsidR="00D20DA9" w:rsidRPr="001700F2">
                  <w:t>OBJECTIVE</w:t>
                </w:r>
              </w:sdtContent>
            </w:sdt>
          </w:p>
        </w:tc>
        <w:tc>
          <w:tcPr>
            <w:tcW w:w="3186" w:type="dxa"/>
            <w:tcBorders>
              <w:bottom w:val="single" w:sz="18" w:space="0" w:color="BF9268" w:themeColor="accent2"/>
            </w:tcBorders>
          </w:tcPr>
          <w:p w14:paraId="35684E9A" w14:textId="77777777" w:rsidR="00CD50FD" w:rsidRPr="001700F2" w:rsidRDefault="00CD50FD"/>
        </w:tc>
      </w:tr>
      <w:tr w:rsidR="005F3DD7" w:rsidRPr="001700F2" w14:paraId="269D4868" w14:textId="77777777" w:rsidTr="003C6B2F">
        <w:trPr>
          <w:trHeight w:val="206"/>
        </w:trPr>
        <w:tc>
          <w:tcPr>
            <w:tcW w:w="2895" w:type="dxa"/>
            <w:tcBorders>
              <w:top w:val="single" w:sz="18" w:space="0" w:color="BF9268" w:themeColor="accent2"/>
            </w:tcBorders>
          </w:tcPr>
          <w:p w14:paraId="6E06D185" w14:textId="77777777" w:rsidR="00CD50FD" w:rsidRPr="001700F2" w:rsidRDefault="00CD50FD" w:rsidP="00CD50FD"/>
        </w:tc>
        <w:tc>
          <w:tcPr>
            <w:tcW w:w="3098" w:type="dxa"/>
            <w:vMerge/>
            <w:shd w:val="clear" w:color="auto" w:fill="303848" w:themeFill="accent1"/>
            <w:vAlign w:val="center"/>
          </w:tcPr>
          <w:p w14:paraId="16A0BB27" w14:textId="77777777" w:rsidR="00CD50FD" w:rsidRPr="001700F2" w:rsidRDefault="00CD50FD" w:rsidP="0040233B">
            <w:pPr>
              <w:pStyle w:val="Heading1"/>
            </w:pPr>
          </w:p>
        </w:tc>
        <w:tc>
          <w:tcPr>
            <w:tcW w:w="3186" w:type="dxa"/>
            <w:tcBorders>
              <w:top w:val="single" w:sz="18" w:space="0" w:color="BF9268" w:themeColor="accent2"/>
            </w:tcBorders>
          </w:tcPr>
          <w:p w14:paraId="2F3886EF" w14:textId="77777777" w:rsidR="00CD50FD" w:rsidRPr="001700F2" w:rsidRDefault="00CD50FD">
            <w:pPr>
              <w:rPr>
                <w:noProof/>
              </w:rPr>
            </w:pPr>
          </w:p>
        </w:tc>
      </w:tr>
      <w:tr w:rsidR="0040233B" w:rsidRPr="001700F2" w14:paraId="50FAEA13" w14:textId="77777777" w:rsidTr="003C6B2F">
        <w:trPr>
          <w:trHeight w:val="1162"/>
        </w:trPr>
        <w:tc>
          <w:tcPr>
            <w:tcW w:w="9180" w:type="dxa"/>
            <w:gridSpan w:val="3"/>
            <w:vAlign w:val="center"/>
          </w:tcPr>
          <w:p w14:paraId="7AEF7F7D" w14:textId="77C2C113" w:rsidR="0040233B" w:rsidRPr="004A26B2" w:rsidRDefault="00C90BFB" w:rsidP="00D20DA9">
            <w:pPr>
              <w:pStyle w:val="Text"/>
              <w:rPr>
                <w:rFonts w:ascii="Arial Rounded MT Bold" w:hAnsi="Arial Rounded MT Bold"/>
                <w:sz w:val="24"/>
              </w:rPr>
            </w:pPr>
            <w:r w:rsidRPr="004A26B2">
              <w:rPr>
                <w:rFonts w:ascii="Arial Rounded MT Bold" w:hAnsi="Arial Rounded MT Bold"/>
                <w:sz w:val="24"/>
              </w:rPr>
              <w:t>To secure a challenging and rewarding entry-level position in a dynamic and growth-oriented company where I can utilize my education ,skills and passion for the company Try to give my best .I do whatever I can .</w:t>
            </w:r>
            <w:r w:rsidR="00306D0E" w:rsidRPr="004A26B2">
              <w:rPr>
                <w:rFonts w:ascii="Arial Rounded MT Bold" w:hAnsi="Arial Rounded MT Bold"/>
                <w:sz w:val="24"/>
              </w:rPr>
              <w:t>I will try to learn something .</w:t>
            </w:r>
            <w:r w:rsidRPr="004A26B2">
              <w:rPr>
                <w:rFonts w:ascii="Arial Rounded MT Bold" w:hAnsi="Arial Rounded MT Bold"/>
                <w:sz w:val="24"/>
              </w:rPr>
              <w:t>Always be faithfully and keep discipline</w:t>
            </w:r>
            <w:r w:rsidR="00306D0E" w:rsidRPr="004A26B2">
              <w:rPr>
                <w:rFonts w:ascii="Arial Rounded MT Bold" w:hAnsi="Arial Rounded MT Bold"/>
                <w:sz w:val="24"/>
              </w:rPr>
              <w:t>.</w:t>
            </w:r>
          </w:p>
        </w:tc>
      </w:tr>
      <w:tr w:rsidR="005F3DD7" w:rsidRPr="001700F2" w14:paraId="7CF5EF54" w14:textId="77777777" w:rsidTr="003C6B2F">
        <w:trPr>
          <w:trHeight w:val="216"/>
        </w:trPr>
        <w:tc>
          <w:tcPr>
            <w:tcW w:w="2895" w:type="dxa"/>
            <w:vMerge w:val="restart"/>
            <w:shd w:val="clear" w:color="auto" w:fill="F2F2F2" w:themeFill="background1" w:themeFillShade="F2"/>
            <w:vAlign w:val="center"/>
          </w:tcPr>
          <w:p w14:paraId="44F2CAEC" w14:textId="77777777" w:rsidR="00CD50FD" w:rsidRPr="001700F2" w:rsidRDefault="00000000" w:rsidP="00D20DA9">
            <w:pPr>
              <w:pStyle w:val="Heading2"/>
            </w:pPr>
            <w:sdt>
              <w:sdtPr>
                <w:id w:val="-1907296240"/>
                <w:placeholder>
                  <w:docPart w:val="F453D3EEF6F44C7DBC42B130C4318A46"/>
                </w:placeholder>
                <w:temporary/>
                <w:showingPlcHdr/>
                <w15:appearance w15:val="hidden"/>
                <w:text/>
              </w:sdtPr>
              <w:sdtContent>
                <w:r w:rsidR="00D20DA9" w:rsidRPr="001700F2">
                  <w:t>EDUCATION</w:t>
                </w:r>
              </w:sdtContent>
            </w:sdt>
            <w:r w:rsidR="00D26A79">
              <w:t xml:space="preserve"> </w:t>
            </w:r>
            <w:sdt>
              <w:sdtPr>
                <w:rPr>
                  <w:rStyle w:val="Accent"/>
                </w:rPr>
                <w:id w:val="-908075200"/>
                <w:placeholder>
                  <w:docPart w:val="B5629694655440F5A6604210CEA80357"/>
                </w:placeholder>
                <w:temporary/>
                <w:showingPlcHdr/>
                <w15:appearance w15:val="hidden"/>
                <w:text/>
              </w:sdtPr>
              <w:sdtContent>
                <w:r w:rsidR="00D26A79" w:rsidRPr="00D26A79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3098" w:type="dxa"/>
            <w:vMerge w:val="restart"/>
            <w:shd w:val="clear" w:color="auto" w:fill="303848" w:themeFill="accent1"/>
            <w:vAlign w:val="center"/>
          </w:tcPr>
          <w:p w14:paraId="315F886B" w14:textId="5A64D7B0" w:rsidR="00CD50FD" w:rsidRPr="001700F2" w:rsidRDefault="00C372BC" w:rsidP="00D20DA9">
            <w:pPr>
              <w:pStyle w:val="Heading1"/>
            </w:pPr>
            <w:r>
              <w:t>SKILLS</w:t>
            </w:r>
          </w:p>
        </w:tc>
        <w:tc>
          <w:tcPr>
            <w:tcW w:w="3186" w:type="dxa"/>
            <w:tcBorders>
              <w:bottom w:val="single" w:sz="18" w:space="0" w:color="BF9268" w:themeColor="accent2"/>
            </w:tcBorders>
          </w:tcPr>
          <w:p w14:paraId="39012BB1" w14:textId="77777777" w:rsidR="00CD50FD" w:rsidRPr="001700F2" w:rsidRDefault="00CD50FD"/>
        </w:tc>
      </w:tr>
      <w:tr w:rsidR="005F3DD7" w:rsidRPr="001700F2" w14:paraId="6D06151F" w14:textId="77777777" w:rsidTr="003C6B2F">
        <w:trPr>
          <w:trHeight w:val="216"/>
        </w:trPr>
        <w:tc>
          <w:tcPr>
            <w:tcW w:w="2895" w:type="dxa"/>
            <w:vMerge/>
            <w:shd w:val="clear" w:color="auto" w:fill="F2F2F2" w:themeFill="background1" w:themeFillShade="F2"/>
            <w:vAlign w:val="center"/>
          </w:tcPr>
          <w:p w14:paraId="01EB550B" w14:textId="77777777" w:rsidR="00CD50FD" w:rsidRPr="001700F2" w:rsidRDefault="00CD50FD" w:rsidP="0040233B">
            <w:pPr>
              <w:pStyle w:val="Heading2"/>
            </w:pPr>
          </w:p>
        </w:tc>
        <w:tc>
          <w:tcPr>
            <w:tcW w:w="3098" w:type="dxa"/>
            <w:vMerge/>
            <w:shd w:val="clear" w:color="auto" w:fill="303848" w:themeFill="accent1"/>
            <w:vAlign w:val="center"/>
          </w:tcPr>
          <w:p w14:paraId="3C2A2D49" w14:textId="77777777" w:rsidR="00CD50FD" w:rsidRPr="001700F2" w:rsidRDefault="00CD50FD" w:rsidP="0040233B">
            <w:pPr>
              <w:pStyle w:val="Heading1"/>
            </w:pPr>
          </w:p>
        </w:tc>
        <w:tc>
          <w:tcPr>
            <w:tcW w:w="3186" w:type="dxa"/>
          </w:tcPr>
          <w:p w14:paraId="39181C65" w14:textId="77777777" w:rsidR="00CD50FD" w:rsidRPr="001700F2" w:rsidRDefault="00CD50FD"/>
        </w:tc>
      </w:tr>
      <w:tr w:rsidR="00C372BC" w:rsidRPr="001700F2" w14:paraId="11D57B6D" w14:textId="77777777" w:rsidTr="003C6B2F">
        <w:trPr>
          <w:trHeight w:val="3351"/>
        </w:trPr>
        <w:tc>
          <w:tcPr>
            <w:tcW w:w="2895" w:type="dxa"/>
            <w:shd w:val="clear" w:color="auto" w:fill="F2F2F2" w:themeFill="background1" w:themeFillShade="F2"/>
          </w:tcPr>
          <w:p w14:paraId="1D653C93" w14:textId="77777777" w:rsidR="00C372BC" w:rsidRPr="001700F2" w:rsidRDefault="00C372BC" w:rsidP="00C372BC">
            <w:pPr>
              <w:pStyle w:val="Text"/>
            </w:pPr>
          </w:p>
          <w:p w14:paraId="7886429F" w14:textId="77777777" w:rsidR="00C372BC" w:rsidRPr="003139E9" w:rsidRDefault="00C372BC" w:rsidP="00C372BC">
            <w:pPr>
              <w:rPr>
                <w:rFonts w:ascii="Nunito" w:eastAsia="Noto Serif JP" w:hAnsi="Nunito" w:cs="Catamaran"/>
                <w:b/>
                <w:bCs/>
                <w:color w:val="262626" w:themeColor="text1" w:themeTint="D9"/>
              </w:rPr>
            </w:pPr>
            <w:r w:rsidRPr="003139E9">
              <w:rPr>
                <w:rFonts w:ascii="Nunito" w:eastAsia="Noto Serif JP" w:hAnsi="Nunito" w:cs="Catamaran"/>
                <w:b/>
                <w:bCs/>
                <w:color w:val="262626" w:themeColor="text1" w:themeTint="D9"/>
              </w:rPr>
              <w:t xml:space="preserve">Bachelor of </w:t>
            </w:r>
            <w:r>
              <w:rPr>
                <w:rFonts w:ascii="Nunito" w:eastAsia="Noto Serif JP" w:hAnsi="Nunito" w:cs="Catamaran"/>
                <w:b/>
                <w:bCs/>
                <w:color w:val="262626" w:themeColor="text1" w:themeTint="D9"/>
              </w:rPr>
              <w:t xml:space="preserve">Scinece </w:t>
            </w:r>
            <w:r w:rsidRPr="003139E9">
              <w:rPr>
                <w:rFonts w:ascii="Nunito" w:eastAsia="Noto Serif JP" w:hAnsi="Nunito" w:cs="Catamaran"/>
                <w:b/>
                <w:bCs/>
                <w:color w:val="262626" w:themeColor="text1" w:themeTint="D9"/>
              </w:rPr>
              <w:t>in</w:t>
            </w:r>
            <w:r>
              <w:rPr>
                <w:rFonts w:ascii="Nunito" w:eastAsia="Noto Serif JP" w:hAnsi="Nunito" w:cs="Catamaran"/>
                <w:b/>
                <w:bCs/>
                <w:color w:val="262626" w:themeColor="text1" w:themeTint="D9"/>
              </w:rPr>
              <w:t xml:space="preserve"> Mathematics (Honours)</w:t>
            </w:r>
          </w:p>
          <w:p w14:paraId="51B6C92B" w14:textId="77777777" w:rsidR="00C372BC" w:rsidRDefault="00C372BC" w:rsidP="00C372BC">
            <w:pPr>
              <w:rPr>
                <w:rFonts w:ascii="Nunito" w:eastAsia="Noto Serif JP" w:hAnsi="Nunito" w:cs="Catamaran"/>
                <w:i/>
                <w:iCs/>
                <w:color w:val="262626" w:themeColor="text1" w:themeTint="D9"/>
              </w:rPr>
            </w:pPr>
            <w:r>
              <w:rPr>
                <w:rFonts w:ascii="Nunito" w:eastAsia="Noto Serif JP" w:hAnsi="Nunito" w:cs="Catamaran"/>
                <w:i/>
                <w:iCs/>
                <w:color w:val="262626" w:themeColor="text1" w:themeTint="D9"/>
              </w:rPr>
              <w:t>Berhampur</w:t>
            </w:r>
            <w:r w:rsidRPr="003139E9">
              <w:rPr>
                <w:rFonts w:ascii="Nunito" w:eastAsia="Noto Serif JP" w:hAnsi="Nunito" w:cs="Catamaran"/>
                <w:i/>
                <w:iCs/>
                <w:color w:val="262626" w:themeColor="text1" w:themeTint="D9"/>
              </w:rPr>
              <w:t xml:space="preserve"> University, </w:t>
            </w:r>
            <w:r>
              <w:rPr>
                <w:rFonts w:ascii="Nunito" w:eastAsia="Noto Serif JP" w:hAnsi="Nunito" w:cs="Catamaran"/>
                <w:i/>
                <w:iCs/>
                <w:color w:val="262626" w:themeColor="text1" w:themeTint="D9"/>
              </w:rPr>
              <w:t>Berhampur</w:t>
            </w:r>
          </w:p>
          <w:p w14:paraId="6C5056C0" w14:textId="77777777" w:rsidR="00C372BC" w:rsidRPr="00FB38A6" w:rsidRDefault="00C372BC" w:rsidP="00C372BC">
            <w:pPr>
              <w:rPr>
                <w:rFonts w:ascii="Nunito" w:eastAsia="Noto Serif JP" w:hAnsi="Nunito" w:cs="Catamaran"/>
                <w:color w:val="262626" w:themeColor="text1" w:themeTint="D9"/>
              </w:rPr>
            </w:pPr>
            <w:r w:rsidRPr="00FB38A6">
              <w:rPr>
                <w:rFonts w:ascii="Nunito" w:eastAsia="Noto Serif JP" w:hAnsi="Nunito" w:cs="Catamaran"/>
                <w:color w:val="262626" w:themeColor="text1" w:themeTint="D9"/>
              </w:rPr>
              <w:t>Score:8.2 CGPA</w:t>
            </w:r>
          </w:p>
          <w:p w14:paraId="611D05AD" w14:textId="77777777" w:rsidR="00C372BC" w:rsidRDefault="00C372BC" w:rsidP="00C372BC">
            <w:pPr>
              <w:rPr>
                <w:rFonts w:ascii="Nunito" w:eastAsia="Noto Serif JP" w:hAnsi="Nunito" w:cs="Catamaran"/>
                <w:color w:val="262626" w:themeColor="text1" w:themeTint="D9"/>
              </w:rPr>
            </w:pPr>
            <w:r>
              <w:rPr>
                <w:rFonts w:ascii="Nunito" w:eastAsia="Noto Serif JP" w:hAnsi="Nunito" w:cs="Catamaran"/>
                <w:color w:val="262626" w:themeColor="text1" w:themeTint="D9"/>
              </w:rPr>
              <w:t>Graduation completion Date: August 2021</w:t>
            </w:r>
          </w:p>
          <w:p w14:paraId="316F967D" w14:textId="77777777" w:rsidR="00C372BC" w:rsidRDefault="00C372BC" w:rsidP="00C372BC">
            <w:pPr>
              <w:rPr>
                <w:rFonts w:ascii="Nunito" w:eastAsia="Noto Serif JP" w:hAnsi="Nunito" w:cs="Catamaran"/>
                <w:color w:val="262626" w:themeColor="text1" w:themeTint="D9"/>
              </w:rPr>
            </w:pPr>
          </w:p>
          <w:p w14:paraId="20ED0EAE" w14:textId="77777777" w:rsidR="00C372BC" w:rsidRDefault="00C372BC" w:rsidP="00C372BC">
            <w:pPr>
              <w:rPr>
                <w:rFonts w:ascii="Nunito" w:eastAsia="Noto Serif JP" w:hAnsi="Nunito" w:cs="Catamaran"/>
                <w:color w:val="262626" w:themeColor="text1" w:themeTint="D9"/>
              </w:rPr>
            </w:pPr>
            <w:r w:rsidRPr="003139E9">
              <w:rPr>
                <w:rFonts w:ascii="Nunito" w:eastAsia="Noto Serif JP" w:hAnsi="Nunito" w:cs="Catamaran"/>
                <w:b/>
                <w:bCs/>
                <w:color w:val="262626" w:themeColor="text1" w:themeTint="D9"/>
              </w:rPr>
              <w:t>Relevant Coursework:</w:t>
            </w:r>
            <w:r>
              <w:rPr>
                <w:rFonts w:ascii="Nunito" w:eastAsia="Noto Serif JP" w:hAnsi="Nunito" w:cs="Catamaran"/>
                <w:color w:val="262626" w:themeColor="text1" w:themeTint="D9"/>
              </w:rPr>
              <w:t xml:space="preserve"> Data Analysis ,professor </w:t>
            </w:r>
            <w:r w:rsidRPr="00984255">
              <w:rPr>
                <w:rFonts w:ascii="Nunito" w:eastAsia="Noto Serif JP" w:hAnsi="Nunito" w:cs="Catamaran"/>
                <w:color w:val="262626" w:themeColor="text1" w:themeTint="D9"/>
              </w:rPr>
              <w:t>Data sicence</w:t>
            </w:r>
            <w:r>
              <w:rPr>
                <w:rFonts w:ascii="Nunito" w:eastAsia="Noto Serif JP" w:hAnsi="Nunito" w:cs="Catamaran"/>
                <w:color w:val="262626" w:themeColor="text1" w:themeTint="D9"/>
              </w:rPr>
              <w:t>,Market researcher,Financial planner,Statistician</w:t>
            </w:r>
          </w:p>
          <w:p w14:paraId="4158F7D0" w14:textId="77777777" w:rsidR="00C372BC" w:rsidRDefault="00C372BC" w:rsidP="00C372BC">
            <w:pPr>
              <w:rPr>
                <w:rFonts w:ascii="Nunito" w:eastAsia="Noto Serif JP" w:hAnsi="Nunito" w:cs="Catamaran"/>
                <w:color w:val="262626" w:themeColor="text1" w:themeTint="D9"/>
              </w:rPr>
            </w:pPr>
          </w:p>
          <w:p w14:paraId="0D27AECC" w14:textId="77777777" w:rsidR="00C372BC" w:rsidRPr="00FB38A6" w:rsidRDefault="00C372BC" w:rsidP="00C372BC">
            <w:pPr>
              <w:rPr>
                <w:rFonts w:ascii="Nunito" w:eastAsia="Noto Serif JP" w:hAnsi="Nunito" w:cs="Catamaran"/>
                <w:b/>
                <w:bCs/>
                <w:color w:val="262626" w:themeColor="text1" w:themeTint="D9"/>
              </w:rPr>
            </w:pPr>
            <w:r w:rsidRPr="00FB38A6">
              <w:rPr>
                <w:rFonts w:ascii="Nunito" w:eastAsia="Noto Serif JP" w:hAnsi="Nunito" w:cs="Catamaran"/>
                <w:b/>
                <w:bCs/>
                <w:color w:val="262626" w:themeColor="text1" w:themeTint="D9"/>
              </w:rPr>
              <w:t>12</w:t>
            </w:r>
            <w:r w:rsidRPr="00FB38A6">
              <w:rPr>
                <w:rFonts w:ascii="Nunito" w:eastAsia="Noto Serif JP" w:hAnsi="Nunito" w:cs="Catamaran"/>
                <w:b/>
                <w:bCs/>
                <w:color w:val="262626" w:themeColor="text1" w:themeTint="D9"/>
                <w:vertAlign w:val="superscript"/>
              </w:rPr>
              <w:t>th</w:t>
            </w:r>
            <w:r>
              <w:rPr>
                <w:rFonts w:ascii="Nunito" w:eastAsia="Noto Serif JP" w:hAnsi="Nunito" w:cs="Catamaran"/>
                <w:b/>
                <w:bCs/>
                <w:color w:val="262626" w:themeColor="text1" w:themeTint="D9"/>
              </w:rPr>
              <w:t xml:space="preserve">  class </w:t>
            </w:r>
            <w:r w:rsidRPr="00FB38A6">
              <w:rPr>
                <w:rFonts w:ascii="Nunito" w:eastAsia="Noto Serif JP" w:hAnsi="Nunito" w:cs="Catamaran"/>
                <w:b/>
                <w:bCs/>
                <w:color w:val="262626" w:themeColor="text1" w:themeTint="D9"/>
              </w:rPr>
              <w:t>in Science</w:t>
            </w:r>
          </w:p>
          <w:p w14:paraId="46697F7B" w14:textId="77777777" w:rsidR="00C372BC" w:rsidRPr="008D3DDF" w:rsidRDefault="00C372BC" w:rsidP="00C372BC">
            <w:pPr>
              <w:rPr>
                <w:rFonts w:cstheme="minorHAnsi"/>
                <w:sz w:val="22"/>
                <w:szCs w:val="22"/>
              </w:rPr>
            </w:pPr>
            <w:r w:rsidRPr="008D3DDF">
              <w:rPr>
                <w:rFonts w:cstheme="minorHAnsi"/>
                <w:i/>
                <w:iCs/>
              </w:rPr>
              <w:t>Gyana Vikash Junior College</w:t>
            </w:r>
            <w:r w:rsidRPr="008D3DDF">
              <w:rPr>
                <w:rFonts w:cstheme="minorHAnsi"/>
                <w:sz w:val="22"/>
                <w:szCs w:val="22"/>
              </w:rPr>
              <w:t xml:space="preserve"> , Berhampur </w:t>
            </w:r>
          </w:p>
          <w:p w14:paraId="584C7470" w14:textId="77777777" w:rsidR="00C372BC" w:rsidRPr="008D3DDF" w:rsidRDefault="00C372BC" w:rsidP="00C372BC">
            <w:pPr>
              <w:rPr>
                <w:sz w:val="22"/>
                <w:szCs w:val="22"/>
              </w:rPr>
            </w:pPr>
            <w:r w:rsidRPr="008D3DDF">
              <w:rPr>
                <w:sz w:val="22"/>
                <w:szCs w:val="22"/>
              </w:rPr>
              <w:t xml:space="preserve">Score : 60.67% </w:t>
            </w:r>
          </w:p>
          <w:p w14:paraId="081BD5F7" w14:textId="77777777" w:rsidR="00C372BC" w:rsidRPr="008D3DDF" w:rsidRDefault="00C372BC" w:rsidP="00C372BC">
            <w:pPr>
              <w:rPr>
                <w:sz w:val="22"/>
                <w:szCs w:val="22"/>
              </w:rPr>
            </w:pPr>
            <w:r w:rsidRPr="008D3DDF">
              <w:rPr>
                <w:sz w:val="22"/>
                <w:szCs w:val="22"/>
              </w:rPr>
              <w:t>Date:2015 - 2017</w:t>
            </w:r>
          </w:p>
          <w:p w14:paraId="6B36A30C" w14:textId="77BE1936" w:rsidR="00C372BC" w:rsidRPr="001700F2" w:rsidRDefault="00C372BC" w:rsidP="00C372BC">
            <w:pPr>
              <w:pStyle w:val="Text"/>
            </w:pPr>
          </w:p>
          <w:p w14:paraId="2A19FA59" w14:textId="77777777" w:rsidR="00C372BC" w:rsidRPr="001700F2" w:rsidRDefault="00C372BC" w:rsidP="00C372BC">
            <w:pPr>
              <w:pStyle w:val="Text"/>
            </w:pPr>
          </w:p>
        </w:tc>
        <w:tc>
          <w:tcPr>
            <w:tcW w:w="6285" w:type="dxa"/>
            <w:gridSpan w:val="2"/>
            <w:vAlign w:val="center"/>
          </w:tcPr>
          <w:p w14:paraId="3B4EF194" w14:textId="77777777" w:rsidR="00C372BC" w:rsidRDefault="00C372BC" w:rsidP="003F3DD0">
            <w:pPr>
              <w:pStyle w:val="Text"/>
              <w:rPr>
                <w:rFonts w:ascii="Nunito" w:eastAsia="Noto Serif JP" w:hAnsi="Nunito" w:cs="Catamaran"/>
                <w:color w:val="000000" w:themeColor="text1"/>
                <w:sz w:val="24"/>
              </w:rPr>
            </w:pPr>
          </w:p>
          <w:p w14:paraId="432785EA" w14:textId="6BB5DF93" w:rsidR="00C372BC" w:rsidRPr="008D3DDF" w:rsidRDefault="00C372BC" w:rsidP="00C372BC">
            <w:pPr>
              <w:pStyle w:val="Text"/>
              <w:numPr>
                <w:ilvl w:val="0"/>
                <w:numId w:val="1"/>
              </w:numPr>
              <w:rPr>
                <w:rFonts w:ascii="Nunito" w:eastAsia="Noto Serif JP" w:hAnsi="Nunito" w:cs="Catamaran"/>
                <w:color w:val="000000" w:themeColor="text1"/>
                <w:sz w:val="24"/>
              </w:rPr>
            </w:pPr>
            <w:r w:rsidRPr="008D3DDF">
              <w:rPr>
                <w:rFonts w:ascii="Nunito" w:eastAsia="Noto Serif JP" w:hAnsi="Nunito" w:cs="Catamaran"/>
                <w:color w:val="000000" w:themeColor="text1"/>
                <w:sz w:val="24"/>
              </w:rPr>
              <w:t>Programming</w:t>
            </w:r>
            <w:r>
              <w:rPr>
                <w:rFonts w:ascii="Nunito" w:eastAsia="Noto Serif JP" w:hAnsi="Nunito" w:cs="Catamaran"/>
                <w:color w:val="000000" w:themeColor="text1"/>
                <w:sz w:val="24"/>
              </w:rPr>
              <w:t>(python ,c++,java )</w:t>
            </w:r>
          </w:p>
          <w:p w14:paraId="5E494D3B" w14:textId="77777777" w:rsidR="00C372BC" w:rsidRDefault="00C372BC" w:rsidP="00C372BC">
            <w:pPr>
              <w:pStyle w:val="ListParagraph"/>
              <w:numPr>
                <w:ilvl w:val="0"/>
                <w:numId w:val="1"/>
              </w:numPr>
              <w:rPr>
                <w:rFonts w:ascii="Nunito" w:eastAsia="Noto Serif JP" w:hAnsi="Nunito" w:cs="Catamaran"/>
                <w:lang w:eastAsia="bg-BG"/>
              </w:rPr>
            </w:pPr>
            <w:r w:rsidRPr="00C90BFB">
              <w:rPr>
                <w:rFonts w:ascii="Nunito" w:eastAsia="Noto Serif JP" w:hAnsi="Nunito" w:cs="Catamaran"/>
                <w:lang w:eastAsia="bg-BG"/>
              </w:rPr>
              <w:t>problem solving</w:t>
            </w:r>
          </w:p>
          <w:p w14:paraId="3D24A780" w14:textId="77777777" w:rsidR="00C372BC" w:rsidRPr="00C90BFB" w:rsidRDefault="00C372BC" w:rsidP="00C372BC">
            <w:pPr>
              <w:pStyle w:val="ListParagraph"/>
              <w:numPr>
                <w:ilvl w:val="0"/>
                <w:numId w:val="1"/>
              </w:numPr>
              <w:rPr>
                <w:rFonts w:ascii="Nunito" w:eastAsia="Noto Serif JP" w:hAnsi="Nunito" w:cs="Catamaran"/>
                <w:lang w:eastAsia="bg-BG"/>
              </w:rPr>
            </w:pPr>
            <w:r>
              <w:rPr>
                <w:rFonts w:ascii="Nunito" w:eastAsia="Noto Serif JP" w:hAnsi="Nunito" w:cs="Catamaran"/>
                <w:lang w:eastAsia="bg-BG"/>
              </w:rPr>
              <w:t xml:space="preserve">SQL </w:t>
            </w:r>
          </w:p>
          <w:p w14:paraId="423AB5E3" w14:textId="77777777" w:rsidR="00C372BC" w:rsidRPr="00C90BFB" w:rsidRDefault="00C372BC" w:rsidP="00C372BC">
            <w:pPr>
              <w:pStyle w:val="ListParagraph"/>
              <w:numPr>
                <w:ilvl w:val="0"/>
                <w:numId w:val="1"/>
              </w:numPr>
              <w:rPr>
                <w:rFonts w:ascii="Nunito" w:eastAsia="Noto Serif JP" w:hAnsi="Nunito" w:cs="Catamaran"/>
                <w:lang w:eastAsia="bg-BG"/>
              </w:rPr>
            </w:pPr>
            <w:r w:rsidRPr="00C90BFB">
              <w:rPr>
                <w:rFonts w:ascii="Nunito" w:eastAsia="Noto Serif JP" w:hAnsi="Nunito" w:cs="Catamaran"/>
                <w:lang w:eastAsia="bg-BG"/>
              </w:rPr>
              <w:t xml:space="preserve">Microsoft </w:t>
            </w:r>
            <w:r>
              <w:rPr>
                <w:rFonts w:ascii="Nunito" w:eastAsia="Noto Serif JP" w:hAnsi="Nunito" w:cs="Catamaran"/>
                <w:lang w:eastAsia="bg-BG"/>
              </w:rPr>
              <w:t>Office</w:t>
            </w:r>
          </w:p>
          <w:p w14:paraId="61609DE1" w14:textId="77777777" w:rsidR="00C372BC" w:rsidRDefault="00C372BC" w:rsidP="00C372BC">
            <w:pPr>
              <w:pStyle w:val="ListParagraph"/>
              <w:numPr>
                <w:ilvl w:val="0"/>
                <w:numId w:val="1"/>
              </w:numPr>
              <w:rPr>
                <w:rFonts w:ascii="Nunito" w:eastAsia="Noto Serif JP" w:hAnsi="Nunito" w:cs="Catamaran"/>
                <w:lang w:eastAsia="bg-BG"/>
              </w:rPr>
            </w:pPr>
            <w:r w:rsidRPr="00C90BFB">
              <w:rPr>
                <w:rFonts w:ascii="Nunito" w:eastAsia="Noto Serif JP" w:hAnsi="Nunito" w:cs="Catamaran"/>
                <w:lang w:eastAsia="bg-BG"/>
              </w:rPr>
              <w:t>Video Editing</w:t>
            </w:r>
          </w:p>
          <w:p w14:paraId="5295A777" w14:textId="77777777" w:rsidR="00C372BC" w:rsidRPr="00C90BFB" w:rsidRDefault="00C372BC" w:rsidP="00C372BC">
            <w:pPr>
              <w:pStyle w:val="ListParagraph"/>
              <w:numPr>
                <w:ilvl w:val="0"/>
                <w:numId w:val="1"/>
              </w:numPr>
              <w:rPr>
                <w:rFonts w:ascii="Nunito" w:eastAsia="Noto Serif JP" w:hAnsi="Nunito" w:cs="Catamaran"/>
                <w:lang w:eastAsia="bg-BG"/>
              </w:rPr>
            </w:pPr>
            <w:r>
              <w:rPr>
                <w:rFonts w:ascii="Nunito" w:eastAsia="Noto Serif JP" w:hAnsi="Nunito" w:cs="Catamaran"/>
                <w:lang w:eastAsia="bg-BG"/>
              </w:rPr>
              <w:t>Power BI</w:t>
            </w:r>
          </w:p>
          <w:p w14:paraId="52465B31" w14:textId="77777777" w:rsidR="00C372BC" w:rsidRDefault="00C372BC" w:rsidP="00C372BC">
            <w:pPr>
              <w:pStyle w:val="ListParagraph"/>
              <w:numPr>
                <w:ilvl w:val="0"/>
                <w:numId w:val="1"/>
              </w:numPr>
            </w:pPr>
            <w:r w:rsidRPr="008D3DDF">
              <w:t>Time Management</w:t>
            </w:r>
          </w:p>
          <w:p w14:paraId="5F0C2609" w14:textId="484C5638" w:rsidR="00E91769" w:rsidRDefault="00E91769" w:rsidP="00C372BC">
            <w:pPr>
              <w:pStyle w:val="ListParagraph"/>
              <w:numPr>
                <w:ilvl w:val="0"/>
                <w:numId w:val="1"/>
              </w:numPr>
            </w:pPr>
            <w:r>
              <w:t xml:space="preserve">Communication </w:t>
            </w:r>
          </w:p>
          <w:p w14:paraId="71BF3639" w14:textId="62F263E7" w:rsidR="002B483A" w:rsidRDefault="002B483A" w:rsidP="00F67318">
            <w:pPr>
              <w:ind w:left="360"/>
            </w:pPr>
          </w:p>
          <w:p w14:paraId="1AC2B373" w14:textId="77777777" w:rsidR="002B483A" w:rsidRDefault="002B483A" w:rsidP="002B483A">
            <w:pPr>
              <w:ind w:left="360"/>
            </w:pPr>
          </w:p>
          <w:p w14:paraId="70255445" w14:textId="24014B05" w:rsidR="00C372BC" w:rsidRPr="00C90BFB" w:rsidRDefault="00C372BC" w:rsidP="003F3DD0">
            <w:pPr>
              <w:pStyle w:val="ListParagraph"/>
              <w:rPr>
                <w:rFonts w:ascii="Nunito" w:eastAsia="Noto Serif JP" w:hAnsi="Nunito" w:cs="Catamaran"/>
              </w:rPr>
            </w:pPr>
          </w:p>
          <w:p w14:paraId="631EC35D" w14:textId="27357A4C" w:rsidR="00C372BC" w:rsidRPr="008D3DDF" w:rsidRDefault="003F3DD0" w:rsidP="00C372BC">
            <w:r>
              <w:rPr>
                <w:noProof/>
              </w:rPr>
              <w:drawing>
                <wp:inline distT="0" distB="0" distL="0" distR="0" wp14:anchorId="55C0AC83" wp14:editId="31C1B9A3">
                  <wp:extent cx="3680460" cy="1844040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0460" cy="1897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08DB64" w14:textId="0835E742" w:rsidR="00C372BC" w:rsidRPr="001700F2" w:rsidRDefault="00C372BC" w:rsidP="00C372BC">
            <w:pPr>
              <w:pStyle w:val="Text"/>
            </w:pPr>
          </w:p>
        </w:tc>
      </w:tr>
      <w:tr w:rsidR="005F3DD7" w:rsidRPr="001700F2" w14:paraId="7EBA1064" w14:textId="77777777" w:rsidTr="003C6B2F">
        <w:trPr>
          <w:trHeight w:val="216"/>
        </w:trPr>
        <w:tc>
          <w:tcPr>
            <w:tcW w:w="2895" w:type="dxa"/>
            <w:vMerge w:val="restart"/>
            <w:shd w:val="clear" w:color="auto" w:fill="F2F2F2" w:themeFill="background1" w:themeFillShade="F2"/>
            <w:vAlign w:val="center"/>
          </w:tcPr>
          <w:p w14:paraId="6E1290E1" w14:textId="77777777" w:rsidR="005F3DD7" w:rsidRDefault="00C372BC" w:rsidP="00C372BC">
            <w:pPr>
              <w:pStyle w:val="Heading2"/>
            </w:pPr>
            <w:r>
              <w:t>EXPERIENCE</w:t>
            </w:r>
          </w:p>
          <w:p w14:paraId="45ECADE2" w14:textId="0DBEDC35" w:rsidR="00C372BC" w:rsidRPr="001700F2" w:rsidRDefault="005F3DD7" w:rsidP="00C372BC">
            <w:pPr>
              <w:pStyle w:val="Heading2"/>
            </w:pPr>
            <w:r>
              <w:t>(fresher)</w:t>
            </w:r>
          </w:p>
        </w:tc>
        <w:tc>
          <w:tcPr>
            <w:tcW w:w="3098" w:type="dxa"/>
            <w:vMerge w:val="restart"/>
            <w:shd w:val="clear" w:color="auto" w:fill="303848" w:themeFill="accent1"/>
            <w:vAlign w:val="center"/>
          </w:tcPr>
          <w:p w14:paraId="23D7942A" w14:textId="77777777" w:rsidR="00C372BC" w:rsidRPr="001700F2" w:rsidRDefault="00000000" w:rsidP="00C372BC">
            <w:pPr>
              <w:pStyle w:val="Heading1"/>
            </w:pPr>
            <w:sdt>
              <w:sdtPr>
                <w:id w:val="-1955778421"/>
                <w:placeholder>
                  <w:docPart w:val="AEDC62518904402093142E5F1F14C40C"/>
                </w:placeholder>
                <w:temporary/>
                <w:showingPlcHdr/>
                <w15:appearance w15:val="hidden"/>
                <w:text/>
              </w:sdtPr>
              <w:sdtContent>
                <w:r w:rsidR="00C372BC" w:rsidRPr="001700F2">
                  <w:t>COMMUNICATION</w:t>
                </w:r>
              </w:sdtContent>
            </w:sdt>
            <w:r w:rsidR="00C372BC" w:rsidRPr="001700F2">
              <w:t xml:space="preserve"> </w:t>
            </w:r>
          </w:p>
        </w:tc>
        <w:tc>
          <w:tcPr>
            <w:tcW w:w="3186" w:type="dxa"/>
            <w:tcBorders>
              <w:bottom w:val="single" w:sz="18" w:space="0" w:color="BF9268" w:themeColor="accent2"/>
            </w:tcBorders>
          </w:tcPr>
          <w:p w14:paraId="205BD9AA" w14:textId="77777777" w:rsidR="00C372BC" w:rsidRPr="001700F2" w:rsidRDefault="00C372BC" w:rsidP="00C372BC"/>
        </w:tc>
      </w:tr>
      <w:tr w:rsidR="005F3DD7" w:rsidRPr="001700F2" w14:paraId="459BB050" w14:textId="77777777" w:rsidTr="003C6B2F">
        <w:trPr>
          <w:trHeight w:val="216"/>
        </w:trPr>
        <w:tc>
          <w:tcPr>
            <w:tcW w:w="2895" w:type="dxa"/>
            <w:vMerge/>
            <w:shd w:val="clear" w:color="auto" w:fill="F2F2F2" w:themeFill="background1" w:themeFillShade="F2"/>
            <w:vAlign w:val="center"/>
          </w:tcPr>
          <w:p w14:paraId="4313D107" w14:textId="77777777" w:rsidR="00C372BC" w:rsidRPr="001700F2" w:rsidRDefault="00C372BC" w:rsidP="00C372BC">
            <w:pPr>
              <w:pStyle w:val="Heading2"/>
              <w:rPr>
                <w:spacing w:val="32"/>
              </w:rPr>
            </w:pPr>
          </w:p>
        </w:tc>
        <w:tc>
          <w:tcPr>
            <w:tcW w:w="3098" w:type="dxa"/>
            <w:vMerge/>
            <w:shd w:val="clear" w:color="auto" w:fill="303848" w:themeFill="accent1"/>
            <w:vAlign w:val="center"/>
          </w:tcPr>
          <w:p w14:paraId="6A46C764" w14:textId="77777777" w:rsidR="00C372BC" w:rsidRPr="001700F2" w:rsidRDefault="00C372BC" w:rsidP="00C372BC">
            <w:pPr>
              <w:pStyle w:val="Heading1"/>
            </w:pPr>
          </w:p>
        </w:tc>
        <w:tc>
          <w:tcPr>
            <w:tcW w:w="3186" w:type="dxa"/>
          </w:tcPr>
          <w:p w14:paraId="385C3CF7" w14:textId="77777777" w:rsidR="00C372BC" w:rsidRPr="001700F2" w:rsidRDefault="00C372BC" w:rsidP="00C372BC"/>
        </w:tc>
      </w:tr>
      <w:tr w:rsidR="00C372BC" w:rsidRPr="001700F2" w14:paraId="6096BD63" w14:textId="77777777" w:rsidTr="003C6B2F">
        <w:trPr>
          <w:trHeight w:val="2259"/>
        </w:trPr>
        <w:tc>
          <w:tcPr>
            <w:tcW w:w="2895" w:type="dxa"/>
            <w:shd w:val="clear" w:color="auto" w:fill="F2F2F2" w:themeFill="background1" w:themeFillShade="F2"/>
            <w:vAlign w:val="center"/>
          </w:tcPr>
          <w:p w14:paraId="67E7EAE5" w14:textId="0F47C19D" w:rsidR="00C372BC" w:rsidRPr="008D3DDF" w:rsidRDefault="005F3DD7" w:rsidP="00C372BC">
            <w:pPr>
              <w:pStyle w:val="Text"/>
              <w:numPr>
                <w:ilvl w:val="0"/>
                <w:numId w:val="1"/>
              </w:numPr>
              <w:rPr>
                <w:rFonts w:ascii="Nunito" w:eastAsia="Noto Serif JP" w:hAnsi="Nunito" w:cs="Catamaran"/>
                <w:color w:val="000000" w:themeColor="text1"/>
                <w:sz w:val="24"/>
              </w:rPr>
            </w:pPr>
            <w:r>
              <w:rPr>
                <w:rFonts w:ascii="Nunito" w:eastAsia="Noto Serif JP" w:hAnsi="Nunito" w:cs="Catamaran"/>
                <w:color w:val="000000" w:themeColor="text1"/>
                <w:sz w:val="24"/>
              </w:rPr>
              <w:lastRenderedPageBreak/>
              <w:t xml:space="preserve">Web </w:t>
            </w:r>
            <w:r w:rsidR="003F3DD0">
              <w:rPr>
                <w:rFonts w:ascii="Nunito" w:eastAsia="Noto Serif JP" w:hAnsi="Nunito" w:cs="Catamaran"/>
                <w:color w:val="000000" w:themeColor="text1"/>
                <w:sz w:val="24"/>
              </w:rPr>
              <w:t xml:space="preserve">Projects </w:t>
            </w:r>
          </w:p>
          <w:p w14:paraId="3D04DB15" w14:textId="5B22208F" w:rsidR="00C372BC" w:rsidRDefault="003F3DD0" w:rsidP="00C372BC">
            <w:pPr>
              <w:pStyle w:val="ListParagraph"/>
              <w:numPr>
                <w:ilvl w:val="0"/>
                <w:numId w:val="1"/>
              </w:numPr>
              <w:rPr>
                <w:rFonts w:ascii="Nunito" w:eastAsia="Noto Serif JP" w:hAnsi="Nunito" w:cs="Catamaran"/>
                <w:lang w:eastAsia="bg-BG"/>
              </w:rPr>
            </w:pPr>
            <w:r>
              <w:rPr>
                <w:rFonts w:ascii="Nunito" w:eastAsia="Noto Serif JP" w:hAnsi="Nunito" w:cs="Catamaran"/>
                <w:lang w:eastAsia="bg-BG"/>
              </w:rPr>
              <w:t xml:space="preserve">Teaching </w:t>
            </w:r>
          </w:p>
          <w:p w14:paraId="7DA503DB" w14:textId="5C11C517" w:rsidR="00C372BC" w:rsidRDefault="00C372BC" w:rsidP="00C372BC">
            <w:pPr>
              <w:pStyle w:val="ListParagraph"/>
              <w:numPr>
                <w:ilvl w:val="0"/>
                <w:numId w:val="1"/>
              </w:numPr>
              <w:rPr>
                <w:rFonts w:ascii="Nunito" w:eastAsia="Noto Serif JP" w:hAnsi="Nunito" w:cs="Catamaran"/>
                <w:lang w:eastAsia="bg-BG"/>
              </w:rPr>
            </w:pPr>
            <w:r w:rsidRPr="00C90BFB">
              <w:rPr>
                <w:rFonts w:ascii="Nunito" w:eastAsia="Noto Serif JP" w:hAnsi="Nunito" w:cs="Catamaran"/>
                <w:lang w:eastAsia="bg-BG"/>
              </w:rPr>
              <w:t>Video Editing</w:t>
            </w:r>
          </w:p>
          <w:p w14:paraId="20509F40" w14:textId="3278A455" w:rsidR="00C372BC" w:rsidRDefault="00C372BC" w:rsidP="00C372BC">
            <w:pPr>
              <w:pStyle w:val="ListParagraph"/>
              <w:numPr>
                <w:ilvl w:val="0"/>
                <w:numId w:val="1"/>
              </w:numPr>
              <w:rPr>
                <w:rFonts w:ascii="Nunito" w:eastAsia="Noto Serif JP" w:hAnsi="Nunito" w:cs="Catamaran"/>
                <w:lang w:eastAsia="bg-BG"/>
              </w:rPr>
            </w:pPr>
            <w:r>
              <w:rPr>
                <w:rFonts w:ascii="Nunito" w:eastAsia="Noto Serif JP" w:hAnsi="Nunito" w:cs="Catamaran"/>
                <w:lang w:eastAsia="bg-BG"/>
              </w:rPr>
              <w:t>Power BI</w:t>
            </w:r>
            <w:r w:rsidR="005F3DD7">
              <w:rPr>
                <w:rFonts w:ascii="Nunito" w:eastAsia="Noto Serif JP" w:hAnsi="Nunito" w:cs="Catamaran"/>
                <w:lang w:eastAsia="bg-BG"/>
              </w:rPr>
              <w:t xml:space="preserve"> project</w:t>
            </w:r>
          </w:p>
          <w:p w14:paraId="11C28C5D" w14:textId="3E6B2208" w:rsidR="00F67318" w:rsidRPr="00C90BFB" w:rsidRDefault="00F67318" w:rsidP="00C372BC">
            <w:pPr>
              <w:pStyle w:val="ListParagraph"/>
              <w:numPr>
                <w:ilvl w:val="0"/>
                <w:numId w:val="1"/>
              </w:numPr>
              <w:rPr>
                <w:rFonts w:ascii="Nunito" w:eastAsia="Noto Serif JP" w:hAnsi="Nunito" w:cs="Catamaran"/>
                <w:lang w:eastAsia="bg-BG"/>
              </w:rPr>
            </w:pPr>
            <w:r>
              <w:rPr>
                <w:rFonts w:ascii="Nunito" w:eastAsia="Noto Serif JP" w:hAnsi="Nunito" w:cs="Catamaran"/>
                <w:lang w:eastAsia="bg-BG"/>
              </w:rPr>
              <w:t xml:space="preserve">Cooking </w:t>
            </w:r>
          </w:p>
          <w:p w14:paraId="534C512E" w14:textId="0E37801B" w:rsidR="00C372BC" w:rsidRPr="003F3DD0" w:rsidRDefault="00C372BC" w:rsidP="003F3DD0">
            <w:pPr>
              <w:rPr>
                <w:rFonts w:ascii="Nunito" w:eastAsia="Noto Serif JP" w:hAnsi="Nunito" w:cs="Catamaran"/>
              </w:rPr>
            </w:pPr>
          </w:p>
          <w:p w14:paraId="52684813" w14:textId="77777777" w:rsidR="00C372BC" w:rsidRPr="008D3DDF" w:rsidRDefault="00C372BC" w:rsidP="00C372BC"/>
          <w:p w14:paraId="472B439F" w14:textId="77777777" w:rsidR="00C372BC" w:rsidRPr="001700F2" w:rsidRDefault="00C372BC" w:rsidP="00C372BC">
            <w:pPr>
              <w:pStyle w:val="Text"/>
            </w:pPr>
          </w:p>
        </w:tc>
        <w:tc>
          <w:tcPr>
            <w:tcW w:w="6285" w:type="dxa"/>
            <w:gridSpan w:val="2"/>
            <w:vAlign w:val="center"/>
          </w:tcPr>
          <w:p w14:paraId="3155B126" w14:textId="329EC398" w:rsidR="00C372BC" w:rsidRDefault="00C372BC" w:rsidP="00C372BC">
            <w:pPr>
              <w:rPr>
                <w:rFonts w:ascii="Nunito" w:eastAsia="Noto Serif JP" w:hAnsi="Nunito" w:cs="Catamaran"/>
                <w:bCs/>
              </w:rPr>
            </w:pPr>
          </w:p>
          <w:p w14:paraId="560BDEAC" w14:textId="77777777" w:rsidR="006D1CE2" w:rsidRDefault="006D1CE2" w:rsidP="00C372BC">
            <w:pPr>
              <w:rPr>
                <w:rFonts w:ascii="Nunito" w:eastAsia="Noto Serif JP" w:hAnsi="Nunito" w:cs="Catamaran"/>
                <w:bCs/>
              </w:rPr>
            </w:pPr>
          </w:p>
          <w:p w14:paraId="2A4376DE" w14:textId="77777777" w:rsidR="006D1CE2" w:rsidRPr="00C90BFB" w:rsidRDefault="006D1CE2" w:rsidP="00C372BC">
            <w:pPr>
              <w:rPr>
                <w:rFonts w:ascii="Nunito" w:eastAsia="Noto Serif JP" w:hAnsi="Nunito" w:cs="Catamaran"/>
                <w:bCs/>
              </w:rPr>
            </w:pPr>
          </w:p>
          <w:p w14:paraId="26404953" w14:textId="20031552" w:rsidR="00C372BC" w:rsidRPr="00C90BFB" w:rsidRDefault="00C372BC" w:rsidP="00C372BC">
            <w:pPr>
              <w:pStyle w:val="ListParagraph"/>
              <w:numPr>
                <w:ilvl w:val="0"/>
                <w:numId w:val="2"/>
              </w:numPr>
              <w:rPr>
                <w:rFonts w:ascii="Nunito" w:eastAsia="Noto Serif JP" w:hAnsi="Nunito" w:cs="Catamaran"/>
                <w:bCs/>
              </w:rPr>
            </w:pPr>
            <w:r w:rsidRPr="00C90BFB">
              <w:rPr>
                <w:rFonts w:ascii="Nunito" w:eastAsia="Noto Serif JP" w:hAnsi="Nunito" w:cs="Catamaran"/>
                <w:bCs/>
              </w:rPr>
              <w:t>ENGLISH(Intermediate)</w:t>
            </w:r>
          </w:p>
          <w:p w14:paraId="296E79C2" w14:textId="750A1CE3" w:rsidR="00C372BC" w:rsidRPr="00C90BFB" w:rsidRDefault="00C372BC" w:rsidP="00C372BC">
            <w:pPr>
              <w:pStyle w:val="ListParagraph"/>
              <w:numPr>
                <w:ilvl w:val="0"/>
                <w:numId w:val="2"/>
              </w:numPr>
              <w:rPr>
                <w:rFonts w:ascii="Nunito" w:eastAsia="Noto Serif JP" w:hAnsi="Nunito" w:cs="Catamaran"/>
                <w:bCs/>
              </w:rPr>
            </w:pPr>
            <w:r w:rsidRPr="00C90BFB">
              <w:rPr>
                <w:rFonts w:ascii="Nunito" w:eastAsia="Noto Serif JP" w:hAnsi="Nunito" w:cs="Catamaran"/>
                <w:bCs/>
              </w:rPr>
              <w:t>HINDI(fluently)</w:t>
            </w:r>
          </w:p>
          <w:p w14:paraId="37E0F620" w14:textId="0E41CDD6" w:rsidR="00C372BC" w:rsidRPr="001700F2" w:rsidRDefault="00C372BC" w:rsidP="00C372BC">
            <w:pPr>
              <w:pStyle w:val="Text"/>
              <w:numPr>
                <w:ilvl w:val="0"/>
                <w:numId w:val="2"/>
              </w:numPr>
            </w:pPr>
            <w:r>
              <w:rPr>
                <w:rFonts w:ascii="Nunito" w:eastAsia="Noto Serif JP" w:hAnsi="Nunito" w:cs="Catamaran"/>
                <w:bCs/>
                <w:color w:val="000000" w:themeColor="text1"/>
              </w:rPr>
              <w:t>ODIA(native)</w:t>
            </w:r>
          </w:p>
          <w:p w14:paraId="4C4F06D6" w14:textId="6D7B1100" w:rsidR="00C372BC" w:rsidRPr="001700F2" w:rsidRDefault="00C372BC" w:rsidP="00C372BC">
            <w:pPr>
              <w:pStyle w:val="Text"/>
              <w:ind w:left="720"/>
            </w:pPr>
          </w:p>
          <w:p w14:paraId="0EC61816" w14:textId="77777777" w:rsidR="00C372BC" w:rsidRPr="001700F2" w:rsidRDefault="00C372BC" w:rsidP="00C372BC">
            <w:pPr>
              <w:pStyle w:val="Text"/>
            </w:pPr>
          </w:p>
        </w:tc>
      </w:tr>
      <w:tr w:rsidR="005F3DD7" w:rsidRPr="001700F2" w14:paraId="15D3D5D2" w14:textId="77777777" w:rsidTr="003C6B2F">
        <w:trPr>
          <w:trHeight w:val="216"/>
        </w:trPr>
        <w:tc>
          <w:tcPr>
            <w:tcW w:w="2895" w:type="dxa"/>
            <w:vMerge w:val="restart"/>
            <w:shd w:val="clear" w:color="auto" w:fill="F2F2F2" w:themeFill="background1" w:themeFillShade="F2"/>
          </w:tcPr>
          <w:p w14:paraId="11EC5E0D" w14:textId="77777777" w:rsidR="00C372BC" w:rsidRPr="001700F2" w:rsidRDefault="00C372BC" w:rsidP="00C372BC"/>
        </w:tc>
        <w:tc>
          <w:tcPr>
            <w:tcW w:w="3098" w:type="dxa"/>
            <w:vMerge w:val="restart"/>
            <w:shd w:val="clear" w:color="auto" w:fill="303848" w:themeFill="accent1"/>
            <w:vAlign w:val="center"/>
          </w:tcPr>
          <w:p w14:paraId="33E0DF75" w14:textId="77777777" w:rsidR="00C372BC" w:rsidRPr="001700F2" w:rsidRDefault="00000000" w:rsidP="00C372BC">
            <w:pPr>
              <w:pStyle w:val="Heading1"/>
            </w:pPr>
            <w:sdt>
              <w:sdtPr>
                <w:id w:val="-513380234"/>
                <w:placeholder>
                  <w:docPart w:val="AC35BED9C90446A49F7402A7D3212EC8"/>
                </w:placeholder>
                <w:temporary/>
                <w:showingPlcHdr/>
                <w15:appearance w15:val="hidden"/>
                <w:text/>
              </w:sdtPr>
              <w:sdtContent>
                <w:r w:rsidR="00C372BC" w:rsidRPr="001700F2">
                  <w:t>LEADERSHIP</w:t>
                </w:r>
              </w:sdtContent>
            </w:sdt>
            <w:r w:rsidR="00C372BC" w:rsidRPr="001700F2">
              <w:t xml:space="preserve"> </w:t>
            </w:r>
          </w:p>
        </w:tc>
        <w:tc>
          <w:tcPr>
            <w:tcW w:w="3186" w:type="dxa"/>
            <w:tcBorders>
              <w:bottom w:val="single" w:sz="18" w:space="0" w:color="BF9268" w:themeColor="accent2"/>
            </w:tcBorders>
          </w:tcPr>
          <w:p w14:paraId="54E950F6" w14:textId="77777777" w:rsidR="00C372BC" w:rsidRPr="001700F2" w:rsidRDefault="00C372BC" w:rsidP="00C372BC"/>
        </w:tc>
      </w:tr>
      <w:tr w:rsidR="005F3DD7" w:rsidRPr="001700F2" w14:paraId="2D0450FF" w14:textId="77777777" w:rsidTr="003C6B2F">
        <w:trPr>
          <w:trHeight w:val="216"/>
        </w:trPr>
        <w:tc>
          <w:tcPr>
            <w:tcW w:w="2895" w:type="dxa"/>
            <w:vMerge/>
            <w:shd w:val="clear" w:color="auto" w:fill="F2F2F2" w:themeFill="background1" w:themeFillShade="F2"/>
          </w:tcPr>
          <w:p w14:paraId="7ABE94B4" w14:textId="77777777" w:rsidR="00C372BC" w:rsidRPr="001700F2" w:rsidRDefault="00C372BC" w:rsidP="00C372BC"/>
        </w:tc>
        <w:tc>
          <w:tcPr>
            <w:tcW w:w="3098" w:type="dxa"/>
            <w:vMerge/>
            <w:shd w:val="clear" w:color="auto" w:fill="303848" w:themeFill="accent1"/>
            <w:vAlign w:val="center"/>
          </w:tcPr>
          <w:p w14:paraId="7C5BBF2A" w14:textId="77777777" w:rsidR="00C372BC" w:rsidRPr="001700F2" w:rsidRDefault="00C372BC" w:rsidP="00C372BC">
            <w:pPr>
              <w:pStyle w:val="Heading1"/>
            </w:pPr>
          </w:p>
        </w:tc>
        <w:tc>
          <w:tcPr>
            <w:tcW w:w="3186" w:type="dxa"/>
          </w:tcPr>
          <w:p w14:paraId="66C19F2C" w14:textId="77777777" w:rsidR="00C372BC" w:rsidRPr="001700F2" w:rsidRDefault="00C372BC" w:rsidP="00C372BC"/>
        </w:tc>
      </w:tr>
      <w:tr w:rsidR="00C372BC" w:rsidRPr="001700F2" w14:paraId="71A8152A" w14:textId="77777777" w:rsidTr="003C6B2F">
        <w:trPr>
          <w:trHeight w:val="1345"/>
        </w:trPr>
        <w:tc>
          <w:tcPr>
            <w:tcW w:w="2895" w:type="dxa"/>
            <w:shd w:val="clear" w:color="auto" w:fill="F2F2F2" w:themeFill="background1" w:themeFillShade="F2"/>
          </w:tcPr>
          <w:p w14:paraId="19A423B3" w14:textId="77777777" w:rsidR="00C372BC" w:rsidRPr="001700F2" w:rsidRDefault="00C372BC" w:rsidP="00C372BC"/>
        </w:tc>
        <w:tc>
          <w:tcPr>
            <w:tcW w:w="6285" w:type="dxa"/>
            <w:gridSpan w:val="2"/>
            <w:vAlign w:val="center"/>
          </w:tcPr>
          <w:p w14:paraId="4685E7F6" w14:textId="341EE0F6" w:rsidR="00C372BC" w:rsidRPr="001700F2" w:rsidRDefault="00C372BC" w:rsidP="00C372BC">
            <w:pPr>
              <w:pStyle w:val="Text"/>
            </w:pPr>
            <w:r>
              <w:t>When I was in class 10</w:t>
            </w:r>
            <w:r w:rsidRPr="00AD10C8">
              <w:rPr>
                <w:vertAlign w:val="superscript"/>
              </w:rPr>
              <w:t>th</w:t>
            </w:r>
            <w:r>
              <w:t xml:space="preserve"> coordinator in my  school  and moniter in my class .In grudation I was volunteer in blood camp manage all things .</w:t>
            </w:r>
          </w:p>
          <w:p w14:paraId="1A20A6B4" w14:textId="77777777" w:rsidR="00C372BC" w:rsidRPr="001700F2" w:rsidRDefault="00C372BC" w:rsidP="00C372BC">
            <w:pPr>
              <w:pStyle w:val="Text"/>
            </w:pPr>
          </w:p>
        </w:tc>
      </w:tr>
      <w:tr w:rsidR="00C372BC" w:rsidRPr="001700F2" w14:paraId="7D1168F9" w14:textId="77777777" w:rsidTr="003C6B2F">
        <w:trPr>
          <w:trHeight w:val="98"/>
        </w:trPr>
        <w:tc>
          <w:tcPr>
            <w:tcW w:w="2895" w:type="dxa"/>
          </w:tcPr>
          <w:p w14:paraId="5840DAED" w14:textId="77777777" w:rsidR="00C372BC" w:rsidRPr="001700F2" w:rsidRDefault="00C372BC" w:rsidP="00C372BC"/>
        </w:tc>
        <w:tc>
          <w:tcPr>
            <w:tcW w:w="6285" w:type="dxa"/>
            <w:gridSpan w:val="2"/>
          </w:tcPr>
          <w:p w14:paraId="4B1B9AE0" w14:textId="77777777" w:rsidR="00C372BC" w:rsidRPr="001700F2" w:rsidRDefault="00C372BC" w:rsidP="00C372BC"/>
        </w:tc>
      </w:tr>
      <w:tr w:rsidR="005F3DD7" w:rsidRPr="001700F2" w14:paraId="214D086D" w14:textId="77777777" w:rsidTr="003C6B2F">
        <w:trPr>
          <w:trHeight w:val="137"/>
        </w:trPr>
        <w:tc>
          <w:tcPr>
            <w:tcW w:w="2895" w:type="dxa"/>
            <w:tcBorders>
              <w:bottom w:val="single" w:sz="18" w:space="0" w:color="BF9268" w:themeColor="accent2"/>
            </w:tcBorders>
          </w:tcPr>
          <w:p w14:paraId="1FF5245A" w14:textId="77777777" w:rsidR="00C372BC" w:rsidRPr="001700F2" w:rsidRDefault="00C372BC" w:rsidP="00C372BC"/>
        </w:tc>
        <w:tc>
          <w:tcPr>
            <w:tcW w:w="3098" w:type="dxa"/>
            <w:vMerge w:val="restart"/>
            <w:shd w:val="clear" w:color="auto" w:fill="303848" w:themeFill="accent1"/>
            <w:vAlign w:val="center"/>
          </w:tcPr>
          <w:p w14:paraId="1A8048F8" w14:textId="77777777" w:rsidR="00C372BC" w:rsidRPr="001700F2" w:rsidRDefault="00000000" w:rsidP="00C372BC">
            <w:pPr>
              <w:pStyle w:val="Heading1"/>
            </w:pPr>
            <w:sdt>
              <w:sdtPr>
                <w:id w:val="1294558939"/>
                <w:placeholder>
                  <w:docPart w:val="5F38FAE61AEF4A8C9B2AB177AFF56765"/>
                </w:placeholder>
                <w:temporary/>
                <w:showingPlcHdr/>
                <w15:appearance w15:val="hidden"/>
                <w:text/>
              </w:sdtPr>
              <w:sdtContent>
                <w:r w:rsidR="00C372BC" w:rsidRPr="001700F2">
                  <w:t>REFERENCES</w:t>
                </w:r>
              </w:sdtContent>
            </w:sdt>
          </w:p>
        </w:tc>
        <w:tc>
          <w:tcPr>
            <w:tcW w:w="3186" w:type="dxa"/>
            <w:tcBorders>
              <w:bottom w:val="single" w:sz="18" w:space="0" w:color="BF9268" w:themeColor="accent2"/>
            </w:tcBorders>
          </w:tcPr>
          <w:p w14:paraId="467C1561" w14:textId="77777777" w:rsidR="00C372BC" w:rsidRPr="001700F2" w:rsidRDefault="00C372BC" w:rsidP="00C372BC"/>
        </w:tc>
      </w:tr>
      <w:tr w:rsidR="005F3DD7" w:rsidRPr="001700F2" w14:paraId="39C97A6E" w14:textId="77777777" w:rsidTr="003C6B2F">
        <w:trPr>
          <w:trHeight w:val="137"/>
        </w:trPr>
        <w:tc>
          <w:tcPr>
            <w:tcW w:w="2895" w:type="dxa"/>
            <w:tcBorders>
              <w:top w:val="single" w:sz="18" w:space="0" w:color="BF9268" w:themeColor="accent2"/>
            </w:tcBorders>
          </w:tcPr>
          <w:p w14:paraId="2348FD70" w14:textId="77777777" w:rsidR="00C372BC" w:rsidRPr="001700F2" w:rsidRDefault="00C372BC" w:rsidP="00C372BC"/>
        </w:tc>
        <w:tc>
          <w:tcPr>
            <w:tcW w:w="3098" w:type="dxa"/>
            <w:vMerge/>
            <w:shd w:val="clear" w:color="auto" w:fill="303848" w:themeFill="accent1"/>
          </w:tcPr>
          <w:p w14:paraId="422F823C" w14:textId="77777777" w:rsidR="00C372BC" w:rsidRPr="001700F2" w:rsidRDefault="00C372BC" w:rsidP="00C372BC">
            <w:pPr>
              <w:pStyle w:val="Heading1"/>
            </w:pPr>
          </w:p>
        </w:tc>
        <w:tc>
          <w:tcPr>
            <w:tcW w:w="3186" w:type="dxa"/>
          </w:tcPr>
          <w:p w14:paraId="33A41BC1" w14:textId="77777777" w:rsidR="00C372BC" w:rsidRPr="001700F2" w:rsidRDefault="00C372BC" w:rsidP="00C372BC"/>
        </w:tc>
      </w:tr>
      <w:tr w:rsidR="00C372BC" w:rsidRPr="001700F2" w14:paraId="70C03728" w14:textId="77777777" w:rsidTr="003C6B2F">
        <w:trPr>
          <w:trHeight w:val="612"/>
        </w:trPr>
        <w:tc>
          <w:tcPr>
            <w:tcW w:w="9180" w:type="dxa"/>
            <w:gridSpan w:val="3"/>
            <w:tcBorders>
              <w:bottom w:val="single" w:sz="18" w:space="0" w:color="BF9268" w:themeColor="accent2"/>
            </w:tcBorders>
            <w:vAlign w:val="center"/>
          </w:tcPr>
          <w:p w14:paraId="016A9419" w14:textId="4896A049" w:rsidR="00C372BC" w:rsidRPr="001700F2" w:rsidRDefault="00C372BC" w:rsidP="00C372BC">
            <w:pPr>
              <w:pStyle w:val="Text"/>
            </w:pPr>
            <w:r>
              <w:t xml:space="preserve">NO references </w:t>
            </w:r>
          </w:p>
        </w:tc>
      </w:tr>
    </w:tbl>
    <w:p w14:paraId="1910DC97" w14:textId="77777777" w:rsidR="00C55D85" w:rsidRPr="001700F2" w:rsidRDefault="00C55D85"/>
    <w:sectPr w:rsidR="00C55D85" w:rsidRPr="001700F2" w:rsidSect="00F316AD">
      <w:headerReference w:type="default" r:id="rId8"/>
      <w:pgSz w:w="12240" w:h="15840" w:code="1"/>
      <w:pgMar w:top="720" w:right="1440" w:bottom="72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1D9D1" w14:textId="77777777" w:rsidR="008021BD" w:rsidRDefault="008021BD" w:rsidP="00F316AD">
      <w:r>
        <w:separator/>
      </w:r>
    </w:p>
  </w:endnote>
  <w:endnote w:type="continuationSeparator" w:id="0">
    <w:p w14:paraId="201A7576" w14:textId="77777777" w:rsidR="008021BD" w:rsidRDefault="008021BD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Nunito">
    <w:altName w:val="Calibri"/>
    <w:charset w:val="00"/>
    <w:family w:val="auto"/>
    <w:pitch w:val="variable"/>
    <w:sig w:usb0="A00002FF" w:usb1="5000204B" w:usb2="00000000" w:usb3="00000000" w:csb0="00000197" w:csb1="00000000"/>
  </w:font>
  <w:font w:name="Noto Serif JP">
    <w:panose1 w:val="00000000000000000000"/>
    <w:charset w:val="80"/>
    <w:family w:val="roman"/>
    <w:notTrueType/>
    <w:pitch w:val="variable"/>
    <w:sig w:usb0="20000287" w:usb1="2ADF3C10" w:usb2="00000016" w:usb3="00000000" w:csb0="00060107" w:csb1="00000000"/>
  </w:font>
  <w:font w:name="Catamaran">
    <w:charset w:val="4D"/>
    <w:family w:val="auto"/>
    <w:pitch w:val="variable"/>
    <w:sig w:usb0="801000AF" w:usb1="5000204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13447" w14:textId="77777777" w:rsidR="008021BD" w:rsidRDefault="008021BD" w:rsidP="00F316AD">
      <w:r>
        <w:separator/>
      </w:r>
    </w:p>
  </w:footnote>
  <w:footnote w:type="continuationSeparator" w:id="0">
    <w:p w14:paraId="4A996220" w14:textId="77777777" w:rsidR="008021BD" w:rsidRDefault="008021BD" w:rsidP="00F31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7FA12" w14:textId="77777777" w:rsidR="00F316AD" w:rsidRPr="001700F2" w:rsidRDefault="00F316AD">
    <w:pPr>
      <w:pStyle w:val="Header"/>
    </w:pPr>
    <w:r w:rsidRPr="001700F2">
      <w:rPr>
        <w:rFonts w:ascii="Times New Roman"/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0230083" wp14:editId="59D75849">
              <wp:simplePos x="0" y="0"/>
              <wp:positionH relativeFrom="column">
                <wp:posOffset>-914400</wp:posOffset>
              </wp:positionH>
              <wp:positionV relativeFrom="paragraph">
                <wp:posOffset>-432435</wp:posOffset>
              </wp:positionV>
              <wp:extent cx="7771130" cy="1249680"/>
              <wp:effectExtent l="0" t="0" r="1270" b="0"/>
              <wp:wrapNone/>
              <wp:docPr id="6" name="Rectangle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1130" cy="124968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7B92870" id="Rectangle 7" o:spid="_x0000_s1026" alt="&quot;&quot;" style="position:absolute;margin-left:-1in;margin-top:-34.05pt;width:611.9pt;height:98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" fillcolor="#303848 [3204]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36E65"/>
    <w:multiLevelType w:val="hybridMultilevel"/>
    <w:tmpl w:val="F17E06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E25F2"/>
    <w:multiLevelType w:val="hybridMultilevel"/>
    <w:tmpl w:val="F3BE55A4"/>
    <w:lvl w:ilvl="0" w:tplc="0E68F24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D51BD0"/>
    <w:multiLevelType w:val="hybridMultilevel"/>
    <w:tmpl w:val="5D8E83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6A5021"/>
    <w:multiLevelType w:val="hybridMultilevel"/>
    <w:tmpl w:val="6AD2782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52776979">
    <w:abstractNumId w:val="0"/>
  </w:num>
  <w:num w:numId="2" w16cid:durableId="1314605196">
    <w:abstractNumId w:val="2"/>
  </w:num>
  <w:num w:numId="3" w16cid:durableId="1239442714">
    <w:abstractNumId w:val="1"/>
  </w:num>
  <w:num w:numId="4" w16cid:durableId="17040148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584"/>
    <w:rsid w:val="000C096D"/>
    <w:rsid w:val="00135C34"/>
    <w:rsid w:val="001700F2"/>
    <w:rsid w:val="001871FF"/>
    <w:rsid w:val="001F4150"/>
    <w:rsid w:val="0029715D"/>
    <w:rsid w:val="002A5CAD"/>
    <w:rsid w:val="002B483A"/>
    <w:rsid w:val="00306D0E"/>
    <w:rsid w:val="003C053E"/>
    <w:rsid w:val="003C6B2F"/>
    <w:rsid w:val="003F3DD0"/>
    <w:rsid w:val="0040233B"/>
    <w:rsid w:val="00417663"/>
    <w:rsid w:val="00444584"/>
    <w:rsid w:val="004A26B2"/>
    <w:rsid w:val="004C6A05"/>
    <w:rsid w:val="004D0355"/>
    <w:rsid w:val="004E6224"/>
    <w:rsid w:val="005D2581"/>
    <w:rsid w:val="005F3DD7"/>
    <w:rsid w:val="00617740"/>
    <w:rsid w:val="006C60E6"/>
    <w:rsid w:val="006D1CE2"/>
    <w:rsid w:val="00786723"/>
    <w:rsid w:val="00802059"/>
    <w:rsid w:val="008021BD"/>
    <w:rsid w:val="0089710E"/>
    <w:rsid w:val="008D3DDF"/>
    <w:rsid w:val="00914100"/>
    <w:rsid w:val="00915088"/>
    <w:rsid w:val="0092714F"/>
    <w:rsid w:val="00A74E15"/>
    <w:rsid w:val="00AD10C8"/>
    <w:rsid w:val="00C3150F"/>
    <w:rsid w:val="00C372BC"/>
    <w:rsid w:val="00C55D85"/>
    <w:rsid w:val="00C576D3"/>
    <w:rsid w:val="00C64301"/>
    <w:rsid w:val="00C90BFB"/>
    <w:rsid w:val="00CD50FD"/>
    <w:rsid w:val="00D20DA9"/>
    <w:rsid w:val="00D26A79"/>
    <w:rsid w:val="00DD5C35"/>
    <w:rsid w:val="00E86B1D"/>
    <w:rsid w:val="00E91769"/>
    <w:rsid w:val="00EA03EF"/>
    <w:rsid w:val="00EF174C"/>
    <w:rsid w:val="00EF50EF"/>
    <w:rsid w:val="00F316AD"/>
    <w:rsid w:val="00F40CD4"/>
    <w:rsid w:val="00F6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36BBE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1700F2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DA9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DA9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customStyle="1" w:styleId="TitleChar">
    <w:name w:val="Title Char"/>
    <w:basedOn w:val="DefaultParagraphFont"/>
    <w:link w:val="Title"/>
    <w:rsid w:val="00D20DA9"/>
    <w:rPr>
      <w:rFonts w:cs="Times New Roman (Body CS)"/>
      <w:color w:val="303848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29715D"/>
    <w:pPr>
      <w:spacing w:before="120" w:after="120"/>
      <w:jc w:val="center"/>
    </w:pPr>
    <w:rPr>
      <w:rFonts w:cs="Times New Roman (Body CS)"/>
      <w:color w:val="303848" w:themeColor="accent1"/>
      <w:spacing w:val="80"/>
    </w:rPr>
  </w:style>
  <w:style w:type="character" w:customStyle="1" w:styleId="SubtitleChar">
    <w:name w:val="Subtitle Char"/>
    <w:basedOn w:val="DefaultParagraphFont"/>
    <w:link w:val="Subtitle"/>
    <w:uiPriority w:val="1"/>
    <w:rsid w:val="0029715D"/>
    <w:rPr>
      <w:rFonts w:cs="Times New Roman (Body CS)"/>
      <w:color w:val="303848" w:themeColor="accent1"/>
      <w:spacing w:val="80"/>
    </w:rPr>
  </w:style>
  <w:style w:type="character" w:customStyle="1" w:styleId="Heading1Char">
    <w:name w:val="Heading 1 Char"/>
    <w:basedOn w:val="DefaultParagraphFont"/>
    <w:link w:val="Heading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">
    <w:name w:val="Text"/>
    <w:basedOn w:val="Normal"/>
    <w:next w:val="Normal"/>
    <w:uiPriority w:val="3"/>
    <w:qFormat/>
    <w:rsid w:val="0040233B"/>
    <w:pPr>
      <w:spacing w:line="288" w:lineRule="auto"/>
    </w:pPr>
    <w:rPr>
      <w:color w:val="404040" w:themeColor="text1" w:themeTint="B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F4150"/>
    <w:rPr>
      <w:rFonts w:cs="Times New Roman (Body CS)"/>
      <w:color w:val="303848" w:themeColor="accent1"/>
      <w:spacing w:val="80"/>
    </w:rPr>
  </w:style>
  <w:style w:type="paragraph" w:customStyle="1" w:styleId="SmallText">
    <w:name w:val="SmallText"/>
    <w:basedOn w:val="Normal"/>
    <w:next w:val="Normal"/>
    <w:uiPriority w:val="5"/>
    <w:qFormat/>
    <w:rsid w:val="0040233B"/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D20DA9"/>
    <w:rPr>
      <w:color w:val="808080"/>
    </w:rPr>
  </w:style>
  <w:style w:type="character" w:customStyle="1" w:styleId="Accent">
    <w:name w:val="Accent"/>
    <w:basedOn w:val="DefaultParagraphFont"/>
    <w:uiPriority w:val="1"/>
    <w:qFormat/>
    <w:rsid w:val="00914100"/>
    <w:rPr>
      <w:color w:val="67482C" w:themeColor="accent2" w:themeShade="80"/>
    </w:rPr>
  </w:style>
  <w:style w:type="character" w:styleId="Hyperlink">
    <w:name w:val="Hyperlink"/>
    <w:basedOn w:val="DefaultParagraphFont"/>
    <w:uiPriority w:val="99"/>
    <w:unhideWhenUsed/>
    <w:rsid w:val="00444584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45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90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kash\AppData\Roaming\Microsoft\Templates\Minimalis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A90E5D25D3443768ED21F84D8C34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0701CE-0322-4B7A-9CCB-2465314EA7F6}"/>
      </w:docPartPr>
      <w:docPartBody>
        <w:p w:rsidR="007E6492" w:rsidRDefault="00000000">
          <w:pPr>
            <w:pStyle w:val="9A90E5D25D3443768ED21F84D8C347FA"/>
          </w:pPr>
          <w:r w:rsidRPr="001700F2">
            <w:t>OBJECTIVE</w:t>
          </w:r>
        </w:p>
      </w:docPartBody>
    </w:docPart>
    <w:docPart>
      <w:docPartPr>
        <w:name w:val="F453D3EEF6F44C7DBC42B130C4318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48CC34-BFAA-4204-BEE6-40B1181C6A74}"/>
      </w:docPartPr>
      <w:docPartBody>
        <w:p w:rsidR="007E6492" w:rsidRDefault="00000000">
          <w:pPr>
            <w:pStyle w:val="F453D3EEF6F44C7DBC42B130C4318A46"/>
          </w:pPr>
          <w:r w:rsidRPr="001700F2">
            <w:t>EDUCATION</w:t>
          </w:r>
        </w:p>
      </w:docPartBody>
    </w:docPart>
    <w:docPart>
      <w:docPartPr>
        <w:name w:val="B5629694655440F5A6604210CEA803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8D33B3-B9C0-4D2C-AB2A-85954EDB1CA5}"/>
      </w:docPartPr>
      <w:docPartBody>
        <w:p w:rsidR="007E6492" w:rsidRDefault="00000000">
          <w:pPr>
            <w:pStyle w:val="B5629694655440F5A6604210CEA80357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AEDC62518904402093142E5F1F14C4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98474F-1343-4FCB-9C41-D1137FAD5255}"/>
      </w:docPartPr>
      <w:docPartBody>
        <w:p w:rsidR="005354C4" w:rsidRDefault="006B7BBC" w:rsidP="006B7BBC">
          <w:pPr>
            <w:pStyle w:val="AEDC62518904402093142E5F1F14C40C"/>
          </w:pPr>
          <w:r w:rsidRPr="001700F2">
            <w:t>COMMUNICATION</w:t>
          </w:r>
        </w:p>
      </w:docPartBody>
    </w:docPart>
    <w:docPart>
      <w:docPartPr>
        <w:name w:val="AC35BED9C90446A49F7402A7D3212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6153AB-8ECF-4452-98BD-F2FA990A81AE}"/>
      </w:docPartPr>
      <w:docPartBody>
        <w:p w:rsidR="005354C4" w:rsidRDefault="006B7BBC" w:rsidP="006B7BBC">
          <w:pPr>
            <w:pStyle w:val="AC35BED9C90446A49F7402A7D3212EC8"/>
          </w:pPr>
          <w:r w:rsidRPr="001700F2">
            <w:t>LEADERSHIP</w:t>
          </w:r>
        </w:p>
      </w:docPartBody>
    </w:docPart>
    <w:docPart>
      <w:docPartPr>
        <w:name w:val="5F38FAE61AEF4A8C9B2AB177AFF567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E4F8EF-997E-47FB-B6B1-7E1211AE4F26}"/>
      </w:docPartPr>
      <w:docPartBody>
        <w:p w:rsidR="005354C4" w:rsidRDefault="006B7BBC" w:rsidP="006B7BBC">
          <w:pPr>
            <w:pStyle w:val="5F38FAE61AEF4A8C9B2AB177AFF56765"/>
          </w:pPr>
          <w:r w:rsidRPr="001700F2">
            <w:t>REFERENCES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Nunito">
    <w:altName w:val="Calibri"/>
    <w:charset w:val="00"/>
    <w:family w:val="auto"/>
    <w:pitch w:val="variable"/>
    <w:sig w:usb0="A00002FF" w:usb1="5000204B" w:usb2="00000000" w:usb3="00000000" w:csb0="00000197" w:csb1="00000000"/>
  </w:font>
  <w:font w:name="Noto Serif JP">
    <w:panose1 w:val="00000000000000000000"/>
    <w:charset w:val="80"/>
    <w:family w:val="roman"/>
    <w:notTrueType/>
    <w:pitch w:val="variable"/>
    <w:sig w:usb0="20000287" w:usb1="2ADF3C10" w:usb2="00000016" w:usb3="00000000" w:csb0="00060107" w:csb1="00000000"/>
  </w:font>
  <w:font w:name="Catamaran">
    <w:charset w:val="4D"/>
    <w:family w:val="auto"/>
    <w:pitch w:val="variable"/>
    <w:sig w:usb0="801000AF" w:usb1="5000204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2A5"/>
    <w:rsid w:val="0018042E"/>
    <w:rsid w:val="005354C4"/>
    <w:rsid w:val="006B7BBC"/>
    <w:rsid w:val="007E6492"/>
    <w:rsid w:val="008F2F52"/>
    <w:rsid w:val="00BD12A5"/>
    <w:rsid w:val="00E14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90E5D25D3443768ED21F84D8C347FA">
    <w:name w:val="9A90E5D25D3443768ED21F84D8C347FA"/>
  </w:style>
  <w:style w:type="paragraph" w:customStyle="1" w:styleId="F453D3EEF6F44C7DBC42B130C4318A46">
    <w:name w:val="F453D3EEF6F44C7DBC42B130C4318A46"/>
  </w:style>
  <w:style w:type="character" w:customStyle="1" w:styleId="Accent">
    <w:name w:val="Accent"/>
    <w:basedOn w:val="DefaultParagraphFont"/>
    <w:uiPriority w:val="1"/>
    <w:qFormat/>
    <w:rPr>
      <w:color w:val="833C0B" w:themeColor="accent2" w:themeShade="80"/>
    </w:rPr>
  </w:style>
  <w:style w:type="paragraph" w:customStyle="1" w:styleId="B5629694655440F5A6604210CEA80357">
    <w:name w:val="B5629694655440F5A6604210CEA80357"/>
  </w:style>
  <w:style w:type="paragraph" w:customStyle="1" w:styleId="AEDC62518904402093142E5F1F14C40C">
    <w:name w:val="AEDC62518904402093142E5F1F14C40C"/>
    <w:rsid w:val="006B7BBC"/>
  </w:style>
  <w:style w:type="paragraph" w:customStyle="1" w:styleId="AC35BED9C90446A49F7402A7D3212EC8">
    <w:name w:val="AC35BED9C90446A49F7402A7D3212EC8"/>
    <w:rsid w:val="006B7BBC"/>
  </w:style>
  <w:style w:type="paragraph" w:customStyle="1" w:styleId="5F38FAE61AEF4A8C9B2AB177AFF56765">
    <w:name w:val="5F38FAE61AEF4A8C9B2AB177AFF56765"/>
    <w:rsid w:val="006B7B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Minimalist resume</Template>
  <TotalTime>0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2023-02-09T04:28:00Z</dcterms:created>
  <dcterms:modified xsi:type="dcterms:W3CDTF">2023-05-03T16:16:00Z</dcterms:modified>
</cp:coreProperties>
</file>